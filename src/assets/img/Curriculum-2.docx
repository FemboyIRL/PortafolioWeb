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60B8" w14:textId="0C1EBE46" w:rsidR="00394A6D" w:rsidRPr="009039D5" w:rsidRDefault="00000000">
      <w:pPr>
        <w:pStyle w:val="Title"/>
        <w:rPr>
          <w:lang w:val="es-MX"/>
        </w:rPr>
      </w:pPr>
      <w:sdt>
        <w:sdtPr>
          <w:rPr>
            <w:lang w:val="es-MX"/>
          </w:rPr>
          <w:alias w:val="Escribe tu nombre:"/>
          <w:tag w:val=""/>
          <w:id w:val="-328297061"/>
          <w:placeholder>
            <w:docPart w:val="1BA377371AA34F5891C573F38125786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9F3AE6">
            <w:rPr>
              <w:lang w:val="es-MX"/>
            </w:rPr>
            <w:t xml:space="preserve">Ruiz </w:t>
          </w:r>
          <w:proofErr w:type="spellStart"/>
          <w:r w:rsidR="009F3AE6">
            <w:rPr>
              <w:lang w:val="es-MX"/>
            </w:rPr>
            <w:t>Alvarez</w:t>
          </w:r>
          <w:proofErr w:type="spellEnd"/>
          <w:r w:rsidR="009F3AE6">
            <w:rPr>
              <w:lang w:val="es-MX"/>
            </w:rPr>
            <w:t xml:space="preserve"> Luis Carlos</w:t>
          </w:r>
        </w:sdtContent>
      </w:sdt>
    </w:p>
    <w:p w14:paraId="07C15467" w14:textId="2CE6ECA1" w:rsidR="00394A6D" w:rsidRPr="009039D5" w:rsidRDefault="009F3AE6">
      <w:pPr>
        <w:rPr>
          <w:lang w:val="es-MX"/>
        </w:rPr>
      </w:pPr>
      <w:r>
        <w:rPr>
          <w:lang w:val="es-MX"/>
        </w:rPr>
        <w:t>Valle verde #2942</w:t>
      </w:r>
      <w:r w:rsidR="00CC75DB" w:rsidRPr="009039D5">
        <w:rPr>
          <w:lang w:val="es-MX" w:bidi="es-MX"/>
        </w:rPr>
        <w:t xml:space="preserve">, </w:t>
      </w:r>
      <w:r>
        <w:rPr>
          <w:lang w:val="es-MX"/>
        </w:rPr>
        <w:t>Los mochis, Sin. 81234</w:t>
      </w:r>
      <w:r w:rsidR="00CC75DB" w:rsidRPr="009039D5">
        <w:rPr>
          <w:lang w:val="es-MX" w:bidi="es-MX"/>
        </w:rPr>
        <w:t> | </w:t>
      </w:r>
      <w:r>
        <w:rPr>
          <w:lang w:val="es-MX"/>
        </w:rPr>
        <w:t>6681966760</w:t>
      </w:r>
      <w:r w:rsidR="00CC75DB" w:rsidRPr="009039D5">
        <w:rPr>
          <w:lang w:val="es-MX" w:bidi="es-MX"/>
        </w:rPr>
        <w:t> | </w:t>
      </w:r>
      <w:r>
        <w:rPr>
          <w:lang w:val="es-MX"/>
        </w:rPr>
        <w:t>luis.ruiza@fraypedrogante.com</w:t>
      </w:r>
    </w:p>
    <w:sdt>
      <w:sdtPr>
        <w:rPr>
          <w:lang w:val="es-MX"/>
        </w:rPr>
        <w:alias w:val="Objetivo:"/>
        <w:tag w:val="Objetivo:"/>
        <w:id w:val="-736782104"/>
        <w:placeholder>
          <w:docPart w:val="D91F88B11E274573AF3910862EECA4A5"/>
        </w:placeholder>
        <w:temporary/>
        <w:showingPlcHdr/>
        <w15:appearance w15:val="hidden"/>
      </w:sdtPr>
      <w:sdtContent>
        <w:p w14:paraId="1ECFB9EE" w14:textId="77777777" w:rsidR="00394A6D" w:rsidRPr="009039D5" w:rsidRDefault="007D00B3">
          <w:pPr>
            <w:pStyle w:val="Heading1"/>
            <w:rPr>
              <w:lang w:val="es-MX"/>
            </w:rPr>
          </w:pPr>
          <w:r w:rsidRPr="009039D5">
            <w:rPr>
              <w:lang w:val="es-MX" w:bidi="es-MX"/>
            </w:rPr>
            <w:t>Objetivo</w:t>
          </w:r>
        </w:p>
      </w:sdtContent>
    </w:sdt>
    <w:p w14:paraId="221C9004" w14:textId="74DB6587" w:rsidR="00394A6D" w:rsidRPr="009039D5" w:rsidRDefault="009F3AE6" w:rsidP="00DD4208">
      <w:pPr>
        <w:pStyle w:val="ListBullet"/>
        <w:rPr>
          <w:lang w:val="es-MX"/>
        </w:rPr>
      </w:pPr>
      <w:r>
        <w:rPr>
          <w:lang w:val="es-MX"/>
        </w:rPr>
        <w:t xml:space="preserve">Conseguir un empleo en su empresa. </w:t>
      </w:r>
    </w:p>
    <w:sdt>
      <w:sdtPr>
        <w:rPr>
          <w:lang w:val="es-MX"/>
        </w:rPr>
        <w:alias w:val="Educación:"/>
        <w:tag w:val="Educación:"/>
        <w:id w:val="1513793667"/>
        <w:placeholder>
          <w:docPart w:val="5E87F7C233B14869A15647E25173C327"/>
        </w:placeholder>
        <w:temporary/>
        <w:showingPlcHdr/>
        <w15:appearance w15:val="hidden"/>
      </w:sdtPr>
      <w:sdtContent>
        <w:p w14:paraId="3CCDB7E7" w14:textId="77777777" w:rsidR="00394A6D" w:rsidRPr="009039D5" w:rsidRDefault="007D00B3">
          <w:pPr>
            <w:pStyle w:val="Heading1"/>
            <w:rPr>
              <w:lang w:val="es-MX"/>
            </w:rPr>
          </w:pPr>
          <w:r w:rsidRPr="009039D5">
            <w:rPr>
              <w:lang w:val="es-MX" w:bidi="es-MX"/>
            </w:rPr>
            <w:t>Educación</w:t>
          </w:r>
        </w:p>
      </w:sdtContent>
    </w:sdt>
    <w:p w14:paraId="3B14F993" w14:textId="5B2DBD29" w:rsidR="00394A6D" w:rsidRPr="009039D5" w:rsidRDefault="009F3AE6">
      <w:pPr>
        <w:pStyle w:val="Heading2"/>
        <w:rPr>
          <w:lang w:val="es-MX"/>
        </w:rPr>
      </w:pPr>
      <w:r>
        <w:rPr>
          <w:lang w:val="es-MX"/>
        </w:rPr>
        <w:t>Estudiante</w:t>
      </w:r>
      <w:r w:rsidR="007D00B3" w:rsidRPr="009039D5">
        <w:rPr>
          <w:lang w:val="es-MX" w:bidi="es-MX"/>
        </w:rPr>
        <w:t> | </w:t>
      </w:r>
      <w:r>
        <w:rPr>
          <w:lang w:val="es-MX"/>
        </w:rPr>
        <w:t>instituto tecnológico de los mochis</w:t>
      </w:r>
    </w:p>
    <w:p w14:paraId="2EB76262" w14:textId="32307BC2" w:rsidR="00394A6D" w:rsidRPr="009039D5" w:rsidRDefault="00000000" w:rsidP="008916B6">
      <w:pPr>
        <w:pStyle w:val="ListBullet"/>
        <w:numPr>
          <w:ilvl w:val="0"/>
          <w:numId w:val="18"/>
        </w:numPr>
        <w:rPr>
          <w:lang w:val="es-MX"/>
        </w:rPr>
      </w:pPr>
      <w:sdt>
        <w:sdtPr>
          <w:rPr>
            <w:lang w:val="es-MX"/>
          </w:rPr>
          <w:alias w:val="Área general de estudio:"/>
          <w:tag w:val="Área general de estudio:"/>
          <w:id w:val="673618560"/>
          <w:placeholder>
            <w:docPart w:val="A30EF9BDFC394DE094BC133E68281BE8"/>
          </w:placeholder>
          <w:temporary/>
          <w:showingPlcHdr/>
          <w15:appearance w15:val="hidden"/>
        </w:sdtPr>
        <w:sdtContent>
          <w:r w:rsidR="00D33143" w:rsidRPr="009039D5">
            <w:rPr>
              <w:lang w:val="es-MX" w:bidi="es-MX"/>
            </w:rPr>
            <w:t>Área general de estudio</w:t>
          </w:r>
        </w:sdtContent>
      </w:sdt>
      <w:r w:rsidR="007D00B3" w:rsidRPr="009039D5">
        <w:rPr>
          <w:lang w:val="es-MX" w:bidi="es-MX"/>
        </w:rPr>
        <w:t xml:space="preserve">: </w:t>
      </w:r>
      <w:r w:rsidR="009F3AE6">
        <w:rPr>
          <w:lang w:val="es-MX"/>
        </w:rPr>
        <w:t xml:space="preserve">Ingeniería Informática </w:t>
      </w:r>
    </w:p>
    <w:p w14:paraId="4B246D52" w14:textId="6A73E0DC" w:rsidR="00394A6D" w:rsidRPr="009F3AE6" w:rsidRDefault="00000000" w:rsidP="009F3AE6">
      <w:pPr>
        <w:pStyle w:val="ListBullet"/>
        <w:rPr>
          <w:lang w:val="es-MX"/>
        </w:rPr>
      </w:pPr>
      <w:sdt>
        <w:sdtPr>
          <w:rPr>
            <w:lang w:val="es-MX"/>
          </w:rPr>
          <w:alias w:val="Especialidad:"/>
          <w:tag w:val="Especialidad:"/>
          <w:id w:val="-1428026952"/>
          <w:placeholder>
            <w:docPart w:val="C92F819671324812B966AC6EB2BD48DF"/>
          </w:placeholder>
          <w:temporary/>
          <w:showingPlcHdr/>
          <w15:appearance w15:val="hidden"/>
        </w:sdtPr>
        <w:sdtContent>
          <w:r w:rsidR="00D33143" w:rsidRPr="009039D5">
            <w:rPr>
              <w:lang w:val="es-MX" w:bidi="es-MX"/>
            </w:rPr>
            <w:t>Especialidad</w:t>
          </w:r>
        </w:sdtContent>
      </w:sdt>
      <w:r w:rsidR="007D00B3" w:rsidRPr="009039D5">
        <w:rPr>
          <w:lang w:val="es-MX" w:bidi="es-MX"/>
        </w:rPr>
        <w:t xml:space="preserve">: </w:t>
      </w:r>
      <w:r w:rsidR="009F3AE6">
        <w:rPr>
          <w:lang w:val="es-MX"/>
        </w:rPr>
        <w:t>Redes</w:t>
      </w:r>
    </w:p>
    <w:sdt>
      <w:sdtPr>
        <w:rPr>
          <w:lang w:val="es-MX"/>
        </w:rPr>
        <w:alias w:val="Aptitudes y habilidades:"/>
        <w:tag w:val="Aptitudes y habilidades:"/>
        <w:id w:val="495469907"/>
        <w:placeholder>
          <w:docPart w:val="8326576C56394F2B94A8278152AD776E"/>
        </w:placeholder>
        <w:temporary/>
        <w:showingPlcHdr/>
        <w15:appearance w15:val="hidden"/>
      </w:sdtPr>
      <w:sdtContent>
        <w:p w14:paraId="4F82D01C" w14:textId="77777777" w:rsidR="00394A6D" w:rsidRPr="009039D5" w:rsidRDefault="007D00B3">
          <w:pPr>
            <w:pStyle w:val="Heading1"/>
            <w:rPr>
              <w:lang w:val="es-MX"/>
            </w:rPr>
          </w:pPr>
          <w:r w:rsidRPr="009039D5">
            <w:rPr>
              <w:lang w:val="es-MX" w:bidi="es-MX"/>
            </w:rPr>
            <w:t>Aptitudes y habilidades</w:t>
          </w:r>
        </w:p>
      </w:sdtContent>
    </w:sdt>
    <w:p w14:paraId="68769C89" w14:textId="46937907" w:rsidR="00394A6D" w:rsidRPr="009039D5" w:rsidRDefault="009F3AE6">
      <w:pPr>
        <w:pStyle w:val="Heading2"/>
        <w:rPr>
          <w:lang w:val="es-MX"/>
        </w:rPr>
      </w:pPr>
      <w:r>
        <w:rPr>
          <w:lang w:val="es-MX"/>
        </w:rPr>
        <w:t>Dominio del ingles y español</w:t>
      </w:r>
    </w:p>
    <w:p w14:paraId="29600FDC" w14:textId="292DE663" w:rsidR="00394A6D" w:rsidRPr="009039D5" w:rsidRDefault="009F3AE6">
      <w:pPr>
        <w:pStyle w:val="ListBullet"/>
        <w:rPr>
          <w:lang w:val="es-MX"/>
        </w:rPr>
      </w:pPr>
      <w:r>
        <w:rPr>
          <w:lang w:val="es-MX"/>
        </w:rPr>
        <w:t>Cuento con un certificado de Cambridge Nivel B2 graduado con mérito.</w:t>
      </w:r>
    </w:p>
    <w:p w14:paraId="654D2776" w14:textId="7EABF202" w:rsidR="00394A6D" w:rsidRPr="009039D5" w:rsidRDefault="009F3AE6">
      <w:pPr>
        <w:pStyle w:val="Heading2"/>
        <w:rPr>
          <w:lang w:val="es-MX"/>
        </w:rPr>
      </w:pPr>
      <w:r>
        <w:rPr>
          <w:lang w:val="es-MX"/>
        </w:rPr>
        <w:t>buen manejo de las computadoras</w:t>
      </w:r>
    </w:p>
    <w:p w14:paraId="5BEFD114" w14:textId="5CF59F9D" w:rsidR="00394A6D" w:rsidRPr="009039D5" w:rsidRDefault="009F3AE6">
      <w:pPr>
        <w:pStyle w:val="ListBullet"/>
        <w:rPr>
          <w:lang w:val="es-MX"/>
        </w:rPr>
      </w:pPr>
      <w:r>
        <w:rPr>
          <w:lang w:val="es-MX"/>
        </w:rPr>
        <w:t>Cuento con conocimiento sobre distintos softwares y se me facilita aprender nuevos.</w:t>
      </w:r>
    </w:p>
    <w:p w14:paraId="1A34C5BC" w14:textId="4E5E834F" w:rsidR="00394A6D" w:rsidRPr="009039D5" w:rsidRDefault="009F3AE6">
      <w:pPr>
        <w:pStyle w:val="Heading2"/>
        <w:rPr>
          <w:lang w:val="es-MX"/>
        </w:rPr>
      </w:pPr>
      <w:r>
        <w:rPr>
          <w:lang w:val="es-MX"/>
        </w:rPr>
        <w:t>MEcanografía</w:t>
      </w:r>
    </w:p>
    <w:p w14:paraId="0D4AF5A0" w14:textId="412ACFF4" w:rsidR="00394A6D" w:rsidRPr="009F3AE6" w:rsidRDefault="009F3AE6" w:rsidP="009F3AE6">
      <w:pPr>
        <w:pStyle w:val="ListBullet"/>
        <w:rPr>
          <w:lang w:val="es-MX"/>
        </w:rPr>
      </w:pPr>
      <w:r>
        <w:rPr>
          <w:lang w:val="es-MX"/>
        </w:rPr>
        <w:t>Cuento con una velocidad de escritura de 70 palabras por minuto aprox.</w:t>
      </w:r>
    </w:p>
    <w:sdt>
      <w:sdtPr>
        <w:rPr>
          <w:lang w:val="es-MX"/>
        </w:rPr>
        <w:alias w:val="Experiencia:"/>
        <w:tag w:val="Experiencia:"/>
        <w:id w:val="1494989950"/>
        <w:placeholder>
          <w:docPart w:val="050A94B4A8074DE5BA636E4C948B7608"/>
        </w:placeholder>
        <w:temporary/>
        <w:showingPlcHdr/>
        <w15:appearance w15:val="hidden"/>
      </w:sdtPr>
      <w:sdtContent>
        <w:p w14:paraId="78DAB2E5" w14:textId="77777777" w:rsidR="00394A6D" w:rsidRPr="009039D5" w:rsidRDefault="007D00B3">
          <w:pPr>
            <w:pStyle w:val="Heading1"/>
            <w:rPr>
              <w:lang w:val="es-MX"/>
            </w:rPr>
          </w:pPr>
          <w:r w:rsidRPr="009039D5">
            <w:rPr>
              <w:lang w:val="es-MX" w:bidi="es-MX"/>
            </w:rPr>
            <w:t>Experiencia</w:t>
          </w:r>
        </w:p>
      </w:sdtContent>
    </w:sdt>
    <w:p w14:paraId="093DF02E" w14:textId="1BF1F431" w:rsidR="00D56207" w:rsidRPr="009039D5" w:rsidRDefault="009F3AE6" w:rsidP="009F3AE6">
      <w:pPr>
        <w:pStyle w:val="Heading2"/>
        <w:rPr>
          <w:lang w:val="es-MX"/>
        </w:rPr>
      </w:pPr>
      <w:r>
        <w:rPr>
          <w:lang w:val="es-MX"/>
        </w:rPr>
        <w:t>sERVICIO AL CLIENTE EN HOTEL HGEN SUITES.</w:t>
      </w:r>
    </w:p>
    <w:sectPr w:rsidR="00D56207" w:rsidRPr="009039D5" w:rsidSect="009039D5">
      <w:footerReference w:type="default" r:id="rId7"/>
      <w:pgSz w:w="11907" w:h="16839" w:code="9"/>
      <w:pgMar w:top="1276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8FF4" w14:textId="77777777" w:rsidR="00CD0415" w:rsidRDefault="00CD0415">
      <w:pPr>
        <w:spacing w:after="0"/>
      </w:pPr>
      <w:r>
        <w:separator/>
      </w:r>
    </w:p>
  </w:endnote>
  <w:endnote w:type="continuationSeparator" w:id="0">
    <w:p w14:paraId="50BCF6AD" w14:textId="77777777" w:rsidR="00CD0415" w:rsidRDefault="00CD04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678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C9BE2" w14:textId="77777777" w:rsidR="00394A6D" w:rsidRDefault="007D00B3">
        <w:pPr>
          <w:pStyle w:val="Footer"/>
        </w:pPr>
        <w:r>
          <w:rPr>
            <w:lang w:val="es-MX" w:bidi="es-MX"/>
          </w:rPr>
          <w:fldChar w:fldCharType="begin"/>
        </w:r>
        <w:r>
          <w:rPr>
            <w:lang w:val="es-MX" w:bidi="es-MX"/>
          </w:rPr>
          <w:instrText xml:space="preserve"> PAGE   \* MERGEFORMAT </w:instrText>
        </w:r>
        <w:r>
          <w:rPr>
            <w:lang w:val="es-MX" w:bidi="es-MX"/>
          </w:rPr>
          <w:fldChar w:fldCharType="separate"/>
        </w:r>
        <w:r w:rsidR="009039D5">
          <w:rPr>
            <w:noProof/>
            <w:lang w:val="es-MX" w:bidi="es-MX"/>
          </w:rPr>
          <w:t>2</w:t>
        </w:r>
        <w:r>
          <w:rPr>
            <w:noProof/>
            <w:lang w:val="es-MX" w:bidi="es-MX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5854" w14:textId="77777777" w:rsidR="00CD0415" w:rsidRDefault="00CD0415">
      <w:pPr>
        <w:spacing w:after="0"/>
      </w:pPr>
      <w:r>
        <w:separator/>
      </w:r>
    </w:p>
  </w:footnote>
  <w:footnote w:type="continuationSeparator" w:id="0">
    <w:p w14:paraId="2D87A078" w14:textId="77777777" w:rsidR="00CD0415" w:rsidRDefault="00CD04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6115223">
    <w:abstractNumId w:val="9"/>
  </w:num>
  <w:num w:numId="2" w16cid:durableId="2044402121">
    <w:abstractNumId w:val="9"/>
    <w:lvlOverride w:ilvl="0">
      <w:startOverride w:val="1"/>
    </w:lvlOverride>
  </w:num>
  <w:num w:numId="3" w16cid:durableId="1240090913">
    <w:abstractNumId w:val="9"/>
    <w:lvlOverride w:ilvl="0">
      <w:startOverride w:val="1"/>
    </w:lvlOverride>
  </w:num>
  <w:num w:numId="4" w16cid:durableId="2029865299">
    <w:abstractNumId w:val="9"/>
    <w:lvlOverride w:ilvl="0">
      <w:startOverride w:val="1"/>
    </w:lvlOverride>
  </w:num>
  <w:num w:numId="5" w16cid:durableId="1222717908">
    <w:abstractNumId w:val="7"/>
  </w:num>
  <w:num w:numId="6" w16cid:durableId="1681005739">
    <w:abstractNumId w:val="6"/>
  </w:num>
  <w:num w:numId="7" w16cid:durableId="690687206">
    <w:abstractNumId w:val="5"/>
  </w:num>
  <w:num w:numId="8" w16cid:durableId="778641847">
    <w:abstractNumId w:val="4"/>
  </w:num>
  <w:num w:numId="9" w16cid:durableId="1814519294">
    <w:abstractNumId w:val="8"/>
  </w:num>
  <w:num w:numId="10" w16cid:durableId="7219845">
    <w:abstractNumId w:val="3"/>
  </w:num>
  <w:num w:numId="11" w16cid:durableId="1602255122">
    <w:abstractNumId w:val="2"/>
  </w:num>
  <w:num w:numId="12" w16cid:durableId="1028291787">
    <w:abstractNumId w:val="1"/>
  </w:num>
  <w:num w:numId="13" w16cid:durableId="1428425865">
    <w:abstractNumId w:val="0"/>
  </w:num>
  <w:num w:numId="14" w16cid:durableId="1231691299">
    <w:abstractNumId w:val="10"/>
  </w:num>
  <w:num w:numId="15" w16cid:durableId="44728630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42121989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51808260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24764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341903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E6"/>
    <w:rsid w:val="00084BCE"/>
    <w:rsid w:val="000C2CF1"/>
    <w:rsid w:val="002F1486"/>
    <w:rsid w:val="00374627"/>
    <w:rsid w:val="00394A6D"/>
    <w:rsid w:val="003F19B9"/>
    <w:rsid w:val="004476A1"/>
    <w:rsid w:val="004C62AD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039D5"/>
    <w:rsid w:val="009763C8"/>
    <w:rsid w:val="009F3AE6"/>
    <w:rsid w:val="00A8131A"/>
    <w:rsid w:val="00B769EE"/>
    <w:rsid w:val="00C57E43"/>
    <w:rsid w:val="00C72B59"/>
    <w:rsid w:val="00CC75DB"/>
    <w:rsid w:val="00CD0415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20938"/>
  <w15:chartTrackingRefBased/>
  <w15:docId w15:val="{7577D119-5BDC-435F-BCBD-8C944BCD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Carlos%20Ruiz\AppData\Roaming\Microsoft\Templates\Curr&#237;culum%20v&#237;tae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A377371AA34F5891C573F38125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47354-43E5-435E-BE58-4C6EBC544AD5}"/>
      </w:docPartPr>
      <w:docPartBody>
        <w:p w:rsidR="00000000" w:rsidRDefault="00000000">
          <w:pPr>
            <w:pStyle w:val="1BA377371AA34F5891C573F381257860"/>
          </w:pPr>
          <w:r>
            <w:rPr>
              <w:lang w:bidi="es-MX"/>
            </w:rPr>
            <w:t>Tu nombre</w:t>
          </w:r>
        </w:p>
      </w:docPartBody>
    </w:docPart>
    <w:docPart>
      <w:docPartPr>
        <w:name w:val="D91F88B11E274573AF3910862EECA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49016-0095-415A-9D9D-31EC618194BB}"/>
      </w:docPartPr>
      <w:docPartBody>
        <w:p w:rsidR="00000000" w:rsidRDefault="00000000">
          <w:pPr>
            <w:pStyle w:val="D91F88B11E274573AF3910862EECA4A5"/>
          </w:pPr>
          <w:r>
            <w:rPr>
              <w:lang w:bidi="es-MX"/>
            </w:rPr>
            <w:t>Objetivo</w:t>
          </w:r>
        </w:p>
      </w:docPartBody>
    </w:docPart>
    <w:docPart>
      <w:docPartPr>
        <w:name w:val="5E87F7C233B14869A15647E25173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4510-B4A4-4C64-87EE-4A3942D16BFA}"/>
      </w:docPartPr>
      <w:docPartBody>
        <w:p w:rsidR="00000000" w:rsidRDefault="00000000">
          <w:pPr>
            <w:pStyle w:val="5E87F7C233B14869A15647E25173C327"/>
          </w:pPr>
          <w:r>
            <w:rPr>
              <w:lang w:bidi="es-MX"/>
            </w:rPr>
            <w:t>Educación</w:t>
          </w:r>
        </w:p>
      </w:docPartBody>
    </w:docPart>
    <w:docPart>
      <w:docPartPr>
        <w:name w:val="A30EF9BDFC394DE094BC133E68281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AA827-5E35-4408-ACDB-6A7913EF2E39}"/>
      </w:docPartPr>
      <w:docPartBody>
        <w:p w:rsidR="00000000" w:rsidRDefault="00000000">
          <w:pPr>
            <w:pStyle w:val="A30EF9BDFC394DE094BC133E68281BE8"/>
          </w:pPr>
          <w:r>
            <w:rPr>
              <w:lang w:bidi="es-MX"/>
            </w:rPr>
            <w:t xml:space="preserve">Área general de </w:t>
          </w:r>
          <w:r>
            <w:rPr>
              <w:lang w:bidi="es-MX"/>
            </w:rPr>
            <w:t>estudio</w:t>
          </w:r>
        </w:p>
      </w:docPartBody>
    </w:docPart>
    <w:docPart>
      <w:docPartPr>
        <w:name w:val="C92F819671324812B966AC6EB2BD4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228FF-75B5-410C-8CD2-E460B6417FAA}"/>
      </w:docPartPr>
      <w:docPartBody>
        <w:p w:rsidR="00000000" w:rsidRDefault="00000000">
          <w:pPr>
            <w:pStyle w:val="C92F819671324812B966AC6EB2BD48DF"/>
          </w:pPr>
          <w:r>
            <w:rPr>
              <w:lang w:bidi="es-MX"/>
            </w:rPr>
            <w:t>Especialidad</w:t>
          </w:r>
        </w:p>
      </w:docPartBody>
    </w:docPart>
    <w:docPart>
      <w:docPartPr>
        <w:name w:val="8326576C56394F2B94A8278152AD7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979D8-B4B5-4B3D-B1ED-DF40F03E7AD8}"/>
      </w:docPartPr>
      <w:docPartBody>
        <w:p w:rsidR="00000000" w:rsidRDefault="00000000">
          <w:pPr>
            <w:pStyle w:val="8326576C56394F2B94A8278152AD776E"/>
          </w:pPr>
          <w:r>
            <w:rPr>
              <w:lang w:bidi="es-MX"/>
            </w:rPr>
            <w:t>Aptitudes y habilid</w:t>
          </w:r>
          <w:r>
            <w:rPr>
              <w:lang w:bidi="es-MX"/>
            </w:rPr>
            <w:t>ades</w:t>
          </w:r>
        </w:p>
      </w:docPartBody>
    </w:docPart>
    <w:docPart>
      <w:docPartPr>
        <w:name w:val="050A94B4A8074DE5BA636E4C948B7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A2F3-E1FE-4DB4-9EA2-7586F1B98E5F}"/>
      </w:docPartPr>
      <w:docPartBody>
        <w:p w:rsidR="00000000" w:rsidRDefault="00000000">
          <w:pPr>
            <w:pStyle w:val="050A94B4A8074DE5BA636E4C948B7608"/>
          </w:pPr>
          <w:r>
            <w:rPr>
              <w:lang w:bidi="es-MX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E9"/>
    <w:rsid w:val="004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A377371AA34F5891C573F381257860">
    <w:name w:val="1BA377371AA34F5891C573F381257860"/>
  </w:style>
  <w:style w:type="paragraph" w:customStyle="1" w:styleId="4AFBD235BA4A4AE8A73E4216623C3FA7">
    <w:name w:val="4AFBD235BA4A4AE8A73E4216623C3FA7"/>
  </w:style>
  <w:style w:type="paragraph" w:customStyle="1" w:styleId="5D638BAF8392442B9D93C74AC0659FFE">
    <w:name w:val="5D638BAF8392442B9D93C74AC0659FFE"/>
  </w:style>
  <w:style w:type="paragraph" w:customStyle="1" w:styleId="EF7D11F67FE54F31BC46EF7DAE67A434">
    <w:name w:val="EF7D11F67FE54F31BC46EF7DAE67A434"/>
  </w:style>
  <w:style w:type="paragraph" w:customStyle="1" w:styleId="755F0F79EC16455EAE7B72028F33D9F2">
    <w:name w:val="755F0F79EC16455EAE7B72028F33D9F2"/>
  </w:style>
  <w:style w:type="paragraph" w:customStyle="1" w:styleId="D91F88B11E274573AF3910862EECA4A5">
    <w:name w:val="D91F88B11E274573AF3910862EECA4A5"/>
  </w:style>
  <w:style w:type="paragraph" w:customStyle="1" w:styleId="F9DECCE7BA294401BB93E6F42F5D1219">
    <w:name w:val="F9DECCE7BA294401BB93E6F42F5D1219"/>
  </w:style>
  <w:style w:type="paragraph" w:customStyle="1" w:styleId="5E87F7C233B14869A15647E25173C327">
    <w:name w:val="5E87F7C233B14869A15647E25173C327"/>
  </w:style>
  <w:style w:type="paragraph" w:customStyle="1" w:styleId="9EEF3E40CCFB47FEBF80E5DB0547A070">
    <w:name w:val="9EEF3E40CCFB47FEBF80E5DB0547A070"/>
  </w:style>
  <w:style w:type="paragraph" w:customStyle="1" w:styleId="C1CD14A21C694538B25DFEB09E0E0889">
    <w:name w:val="C1CD14A21C694538B25DFEB09E0E0889"/>
  </w:style>
  <w:style w:type="paragraph" w:customStyle="1" w:styleId="E79705069D994FCB897020249DB7D724">
    <w:name w:val="E79705069D994FCB897020249DB7D724"/>
  </w:style>
  <w:style w:type="paragraph" w:customStyle="1" w:styleId="A30EF9BDFC394DE094BC133E68281BE8">
    <w:name w:val="A30EF9BDFC394DE094BC133E68281BE8"/>
  </w:style>
  <w:style w:type="paragraph" w:customStyle="1" w:styleId="964EC4A9FDAB429D858B9639A6314E8D">
    <w:name w:val="964EC4A9FDAB429D858B9639A6314E8D"/>
  </w:style>
  <w:style w:type="paragraph" w:customStyle="1" w:styleId="C92F819671324812B966AC6EB2BD48DF">
    <w:name w:val="C92F819671324812B966AC6EB2BD48DF"/>
  </w:style>
  <w:style w:type="paragraph" w:customStyle="1" w:styleId="24B0F3873D9846E8852CA682EED9A37D">
    <w:name w:val="24B0F3873D9846E8852CA682EED9A37D"/>
  </w:style>
  <w:style w:type="paragraph" w:customStyle="1" w:styleId="4D70CC3D3157427FAFDB005AC431FE44">
    <w:name w:val="4D70CC3D3157427FAFDB005AC431FE44"/>
  </w:style>
  <w:style w:type="paragraph" w:customStyle="1" w:styleId="D15B6B30E3AE452E936091FDABD991B9">
    <w:name w:val="D15B6B30E3AE452E936091FDABD991B9"/>
  </w:style>
  <w:style w:type="paragraph" w:customStyle="1" w:styleId="B4F34EFC846446468AC57B18A380A145">
    <w:name w:val="B4F34EFC846446468AC57B18A380A145"/>
  </w:style>
  <w:style w:type="paragraph" w:customStyle="1" w:styleId="EB107A51B6364E6E8E3A89F868F9B356">
    <w:name w:val="EB107A51B6364E6E8E3A89F868F9B356"/>
  </w:style>
  <w:style w:type="paragraph" w:customStyle="1" w:styleId="8326576C56394F2B94A8278152AD776E">
    <w:name w:val="8326576C56394F2B94A8278152AD776E"/>
  </w:style>
  <w:style w:type="paragraph" w:customStyle="1" w:styleId="17BC559785BC4FBDA62319F1CA23B503">
    <w:name w:val="17BC559785BC4FBDA62319F1CA23B503"/>
  </w:style>
  <w:style w:type="paragraph" w:customStyle="1" w:styleId="0A3776F4F04241F9B3A5A75EBD399A8A">
    <w:name w:val="0A3776F4F04241F9B3A5A75EBD399A8A"/>
  </w:style>
  <w:style w:type="paragraph" w:customStyle="1" w:styleId="8517E7AC00454C11ACEC875F44C2A541">
    <w:name w:val="8517E7AC00454C11ACEC875F44C2A541"/>
  </w:style>
  <w:style w:type="paragraph" w:customStyle="1" w:styleId="1244B0D324F5437CA20D603EE278B2D5">
    <w:name w:val="1244B0D324F5437CA20D603EE278B2D5"/>
  </w:style>
  <w:style w:type="paragraph" w:customStyle="1" w:styleId="4F48D6F4E76241769EDD4BFBC5F9784A">
    <w:name w:val="4F48D6F4E76241769EDD4BFBC5F9784A"/>
  </w:style>
  <w:style w:type="paragraph" w:customStyle="1" w:styleId="6B5BECBC652441AB8F7CE75A677CF233">
    <w:name w:val="6B5BECBC652441AB8F7CE75A677CF233"/>
  </w:style>
  <w:style w:type="paragraph" w:customStyle="1" w:styleId="C34648FC997244BCBC820D5B4CDB3F0E">
    <w:name w:val="C34648FC997244BCBC820D5B4CDB3F0E"/>
  </w:style>
  <w:style w:type="paragraph" w:customStyle="1" w:styleId="E2AEF960869A4998BA289F2ACAD9AA27">
    <w:name w:val="E2AEF960869A4998BA289F2ACAD9AA27"/>
  </w:style>
  <w:style w:type="paragraph" w:customStyle="1" w:styleId="050A94B4A8074DE5BA636E4C948B7608">
    <w:name w:val="050A94B4A8074DE5BA636E4C948B7608"/>
  </w:style>
  <w:style w:type="paragraph" w:customStyle="1" w:styleId="3FEAC79103D349CAAF2213DB3CAEEAD1">
    <w:name w:val="3FEAC79103D349CAAF2213DB3CAEEAD1"/>
  </w:style>
  <w:style w:type="paragraph" w:customStyle="1" w:styleId="175919777B314E55965781D0C8822DB6">
    <w:name w:val="175919777B314E55965781D0C8822DB6"/>
  </w:style>
  <w:style w:type="paragraph" w:customStyle="1" w:styleId="88CE131044AB4F2D8A112338C5F69018">
    <w:name w:val="88CE131044AB4F2D8A112338C5F69018"/>
  </w:style>
  <w:style w:type="paragraph" w:customStyle="1" w:styleId="AAF141586BE640438D3258834729357A">
    <w:name w:val="AAF141586BE640438D3258834729357A"/>
  </w:style>
  <w:style w:type="paragraph" w:customStyle="1" w:styleId="049351CD6F4F40848FDF9A8FB4608870">
    <w:name w:val="049351CD6F4F40848FDF9A8FB4608870"/>
  </w:style>
  <w:style w:type="paragraph" w:customStyle="1" w:styleId="ABAC9D83DAED4C618A788CFC76D11529">
    <w:name w:val="ABAC9D83DAED4C618A788CFC76D11529"/>
  </w:style>
  <w:style w:type="paragraph" w:customStyle="1" w:styleId="3B78B1F51C8C46C1A0E613D6B0CB0369">
    <w:name w:val="3B78B1F51C8C46C1A0E613D6B0CB0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funcional.dotx</Template>
  <TotalTime>11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Carlos Ruiz</dc:creator>
  <cp:keywords/>
  <dc:description>Ruiz Alvarez Luis Carlos</dc:description>
  <cp:lastModifiedBy>RUIZ ALVAREZ LUIS CARLOS</cp:lastModifiedBy>
  <cp:revision>1</cp:revision>
  <dcterms:created xsi:type="dcterms:W3CDTF">2023-06-02T22:21:00Z</dcterms:created>
  <dcterms:modified xsi:type="dcterms:W3CDTF">2023-06-02T22:33:00Z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